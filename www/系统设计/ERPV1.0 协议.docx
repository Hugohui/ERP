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ERP1.0</w:t>
      </w:r>
      <w:r>
        <w:rPr>
          <w:rFonts w:hint="eastAsia"/>
          <w:lang w:eastAsia="zh-CN"/>
        </w:rPr>
        <w:t>前端和后台</w:t>
      </w:r>
      <w:r>
        <w:rPr>
          <w:rFonts w:hint="eastAsia"/>
        </w:rPr>
        <w:t>通信自定义协议说明</w:t>
      </w:r>
    </w:p>
    <w:p>
      <w:pPr>
        <w:pStyle w:val="2"/>
        <w:numPr>
          <w:ilvl w:val="0"/>
          <w:numId w:val="1"/>
        </w:numPr>
        <w:ind w:left="0" w:firstLine="0"/>
      </w:pPr>
      <w:r>
        <w:rPr>
          <w:rFonts w:hint="eastAsia"/>
          <w:lang w:eastAsia="zh-CN"/>
        </w:rPr>
        <w:t>接口制定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1.登录接口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body={"action"："erpLogin"，"params":{"username":"admin","password":"123"}}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“role_id”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purchase_request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purchase_track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:false},"msg":"登录成功"}}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{"resData":{"result":"-1","msg":"密码错误"}}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{"resData":{"result":"-2","msg":"用户名不存在"}}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role_id</w:t>
      </w:r>
      <w:r>
        <w:rPr>
          <w:rFonts w:hint="eastAsia"/>
          <w:b/>
          <w:bCs/>
          <w:lang w:val="en-US" w:eastAsia="zh-CN"/>
        </w:rPr>
        <w:t>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1:admin,2:总经理,3:部长,4:室组经理,5:库管,6:采购,7:员工',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0" w:name="OLE_LINK9"/>
      <w:r>
        <w:rPr>
          <w:rFonts w:hint="eastAsia"/>
          <w:lang w:val="en-US" w:eastAsia="zh-CN"/>
        </w:rPr>
        <w:t>采购接口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2.1采购申请</w:t>
      </w:r>
    </w:p>
    <w:bookmarkEnd w:id="0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2.1.1采购申请物料接口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body={"action":"purchaseRequest","params":{"purchase_applicant_id":"</w:t>
      </w:r>
      <w:bookmarkStart w:id="1" w:name="OLE_LINK1"/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bookmarkEnd w:id="1"/>
      <w:r>
        <w:rPr>
          <w:rFonts w:hint="eastAsia"/>
          <w:lang w:val="en-US" w:eastAsia="zh-CN"/>
        </w:rPr>
        <w:t>","applicant":"张三",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approver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王五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},"</w:t>
      </w:r>
      <w:r>
        <w:rPr>
          <w:rFonts w:hint="default"/>
          <w:lang w:val="en-US" w:eastAsia="zh-CN"/>
        </w:rPr>
        <w:t>material</w:t>
      </w:r>
      <w:r>
        <w:rPr>
          <w:rFonts w:hint="eastAsia"/>
          <w:lang w:val="en-US" w:eastAsia="zh-CN"/>
        </w:rPr>
        <w:t>List":[{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2.1.2采购申请审批人接口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①室组经理：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软件室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定位组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②部长：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产品开发部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技术研发部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③总经理：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总经理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查询审批人失败：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{"resData":{"result":"-1","msg":"查询失败原因"}}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2.2采购跟踪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body={"action":"purchaseTrack","params":{"applicant":"张三","limit":"10","start":"0","page":"1","</w:t>
      </w:r>
      <w:bookmarkStart w:id="2" w:name="OLE_LINK2"/>
      <w:r>
        <w:rPr>
          <w:rFonts w:hint="eastAsia"/>
          <w:lang w:val="en-US" w:eastAsia="zh-CN"/>
        </w:rPr>
        <w:t>queryData</w:t>
      </w:r>
      <w:bookmarkEnd w:id="2"/>
      <w:r>
        <w:rPr>
          <w:rFonts w:hint="eastAsia"/>
          <w:lang w:val="en-US" w:eastAsia="zh-CN"/>
        </w:rPr>
        <w:t>":{"startDate":"2017-10-11","endDate":"2017-10-11","purchase_applicant_id":"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"}}}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personal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:-1,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减少积压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depotManage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”purchase”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2.3历史采购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body={"action":"purchaseHistory","params":{"</w:t>
      </w:r>
      <w:bookmarkStart w:id="3" w:name="OLE_LINK3"/>
      <w:r>
        <w:rPr>
          <w:rFonts w:hint="eastAsia"/>
          <w:lang w:val="en-US" w:eastAsia="zh-CN"/>
        </w:rPr>
        <w:t>applicant</w:t>
      </w:r>
      <w:bookmarkEnd w:id="3"/>
      <w:r>
        <w:rPr>
          <w:rFonts w:hint="eastAsia"/>
          <w:lang w:val="en-US" w:eastAsia="zh-CN"/>
        </w:rPr>
        <w:t>":"张三","limit":"10","start":"0","page":"1","queryData":{"startDate":"2017-10-11","endDate":"2017-10-11","purchase_applicant_id":"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bookmarkStart w:id="4" w:name="OLE_LINK11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bookmarkStart w:id="5" w:name="OLE_LINK4"/>
      <w:r>
        <w:rPr>
          <w:rFonts w:hint="eastAsia"/>
          <w:lang w:val="en-US" w:eastAsia="zh-CN"/>
        </w:rPr>
        <w:t>2017-10-11</w:t>
      </w:r>
      <w:bookmarkEnd w:id="5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”arrived_on”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”status”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bookmarkEnd w:id="4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Status:-1：未通过,1：待审批,2：待下单,3：已下单,4：已到货,5：已领料;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2.4采购审核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2.4.1获取审核列表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body={"action":"getPurchaseListCheck","params":{"userName":"张三","limit":"10","start":"0","page":"1","queryData":{</w:t>
      </w:r>
      <w:bookmarkStart w:id="6" w:name="OLE_LINK10"/>
      <w:r>
        <w:rPr>
          <w:rFonts w:hint="eastAsia"/>
          <w:lang w:val="en-US" w:eastAsia="zh-CN"/>
        </w:rPr>
        <w:t>"startDate":"2017-10-11","endDate":"2017-10-11","status":"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0</w:t>
      </w:r>
      <w:r>
        <w:rPr>
          <w:rFonts w:hint="eastAsia"/>
          <w:lang w:val="en-US" w:eastAsia="zh-CN"/>
        </w:rPr>
        <w:t>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bookmarkEnd w:id="6"/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bookmarkStart w:id="7" w:name="OLE_LINK5"/>
      <w:r>
        <w:rPr>
          <w:rFonts w:hint="eastAsia"/>
          <w:lang w:val="en-US" w:eastAsia="zh-CN"/>
        </w:rPr>
        <w:t>Status:0 待审核，1 已审核</w:t>
      </w:r>
    </w:p>
    <w:bookmarkEnd w:id="7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purchase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expected_date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pStyle w:val="4"/>
        <w:rPr>
          <w:rFonts w:hint="eastAsia"/>
          <w:lang w:val="en-US" w:eastAsia="zh-CN"/>
        </w:rPr>
      </w:pPr>
      <w:bookmarkStart w:id="8" w:name="OLE_LINK7"/>
      <w:r>
        <w:rPr>
          <w:rFonts w:hint="eastAsia"/>
          <w:lang w:val="en-US" w:eastAsia="zh-CN"/>
        </w:rPr>
        <w:t>2.4.2审核操作</w:t>
      </w:r>
    </w:p>
    <w:bookmarkEnd w:id="8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2.4.2.1获取物料信息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body={"action":"getMaterialList","params":{"userName":"张三",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2.4.2.2提交物料审核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body={"action":"checkMaterial","params":{"userName":"张三",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”reason”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Result和reason说明：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result:-1 未通过,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未通过理由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result:1 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2.5采购下单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2.5.1获取订单信息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body={"action":"getOrder","params":{"purchase_applicant_id":"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”supplier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:[10,7,5],</w:t>
      </w:r>
      <w:r>
        <w:rPr>
          <w:rFonts w:hint="default"/>
          <w:lang w:val="en-US" w:eastAsia="zh-CN"/>
        </w:rPr>
        <w:t>”purchase_applicant_id”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bookmarkStart w:id="9" w:name="OLE_LINK6"/>
      <w:r>
        <w:rPr>
          <w:rFonts w:hint="default"/>
          <w:lang w:val="en-US" w:eastAsia="zh-CN"/>
        </w:rPr>
        <w:t>material</w:t>
      </w:r>
      <w:bookmarkEnd w:id="9"/>
      <w:r>
        <w:rPr>
          <w:rFonts w:hint="default"/>
          <w:lang w:val="en-US" w:eastAsia="zh-CN"/>
        </w:rPr>
        <w:t>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},...],"msg":""}}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2.5.2提交订单信息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body={"action":"commitOrder","params":{</w:t>
      </w:r>
      <w:r>
        <w:rPr>
          <w:rFonts w:hint="default"/>
          <w:lang w:val="en-US" w:eastAsia="zh-CN"/>
        </w:rPr>
        <w:t>“created_on”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","purchase_order_id":"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”total_price”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451100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”invoice”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20171010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batch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第一批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bookmarkStart w:id="10" w:name="OLE_LINK14"/>
      <w:bookmarkStart w:id="11" w:name="OLE_LINK8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{"resData":{"result":"-1","msg":"提交失败原因"}}//物料编码重复</w:t>
      </w:r>
    </w:p>
    <w:bookmarkEnd w:id="10"/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库管接口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3.1库存查询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body={"action":"depotRequest","params":{"limit":"10","start":"0","page":"1","queryData":{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bookmarkStart w:id="12" w:name="OLE_LINK12"/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供应商001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“stock_number”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“batch”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“brand”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bookmarkEnd w:id="12"/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“stock_position”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，返回所有物料信息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3.2采购入库</w:t>
      </w:r>
    </w:p>
    <w:p>
      <w:pPr>
        <w:pStyle w:val="4"/>
        <w:rPr>
          <w:rFonts w:hint="eastAsia"/>
          <w:lang w:val="en-US" w:eastAsia="zh-CN"/>
        </w:rPr>
      </w:pPr>
      <w:bookmarkStart w:id="13" w:name="OLE_LINK13"/>
      <w:r>
        <w:rPr>
          <w:rFonts w:hint="eastAsia"/>
          <w:lang w:val="en-US" w:eastAsia="zh-CN"/>
        </w:rPr>
        <w:t>3.2.1获取物料列表</w:t>
      </w:r>
    </w:p>
    <w:bookmarkEnd w:id="13"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body={"action":"depotInputList","params":{"limit":"10","start":"0","page":"1","queryData":{"startDate":"2017-10-11","endDate":"2017-10-11","status":"0","purchase_applicant_id":"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待收料，1 已收料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供应商001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“batch”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“brand”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3.2.2确认收料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body={"action":"commitDepotInput","params":{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”stock_position”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仓库001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{"resData":{"result":"0","msg":"收料成功"}}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3.3领料出库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3.3.1获取物料列表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body={"action":"depotOutputList","params":{"limit":"10","start":"0","page":"1","queryData":{"startDate":"2017-10-11","endDate":"2017-10-11","status":"0","purchase_applicant_id":"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待领料，1 已领料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LLSQ20171012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3.2.2确认领料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body={"action":"commitDepotOutput","params":{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:[DN001,DN002,DN003}}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{"resData":{"result":"0","msg":"领料成功"}}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3.4退料审核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3.4.1获取物料列表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body={"action":"returnGoodsList","params":{"limit":"10","start":"0","page":"1","queryData":{"startDate":"2017-10-11","endDate":"2017-10-11","status":"0","material_return_id":"</w:t>
      </w:r>
      <w:r>
        <w:rPr>
          <w:rFonts w:hint="eastAsia"/>
          <w:lang w:val="en-US" w:eastAsia="zh-CN"/>
        </w:rPr>
        <w:tab/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待退料，1 已退料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material_return_id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3.2.2确认退料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body={"action":"commitReturnGoods","params":{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bookmarkStart w:id="14" w:name="OLE_LINK15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{"resData":{"result":"0","msg":"领料成功"}}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bookmarkEnd w:id="14"/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4.1领料申请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4.1退料申请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4.1信息维护</w:t>
      </w:r>
      <w:bookmarkStart w:id="16" w:name="_GoBack"/>
      <w:bookmarkEnd w:id="16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5.1.1获取用户列表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body={"action":"usersList","params":{"limit":"10","start":"0","page":"1","queryData":{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”password”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15352125452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”access”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5.1.2添加用户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body={"action":"addUser","params":{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15231245212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bookmarkStart w:id="15" w:name="OLE_LINK16"/>
      <w:r>
        <w:rPr>
          <w:rFonts w:hint="default"/>
          <w:lang w:val="en-US" w:eastAsia="zh-CN"/>
        </w:rPr>
        <w:t>”system_permissions”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bookmarkEnd w:id="15"/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”data_permissions”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contract_number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unit_price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inventory_quantity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tax_rate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invoice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inventory_position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{"resData":{"result":"0","msg":"添加成功"}}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5.1.3修改用户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body={"action":"updateUser","params":{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15231245212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”system_permissions”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”data_permissions”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contract_number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unit_price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inventory_quantity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tax_rate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invoice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inventory_position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5.1.4删除用户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body={"action":"deleteUser","params":{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{"resData":{"result":"0","msg":"删除成功"}}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5.2操作日志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body={"action":"operationLog","params":{"queryData":{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startDate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endDate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selectAccess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selectAccess说明: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所有用户，2 职员，3室组经理，4部长，5采购，6库管，7总经理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“operateDate”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 10:12:32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”operator”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登录系统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111.101.123.215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0退出系统 ，1 系统登录，2采购申请，3采购下单，4采购审核，5确认收料，6打印领料单，7领料出库，8退料审核，9领料申请，10退料申请，11采购审批，12领料审批，13退料审批，14修改密码，15修改联系电话，16添加用户，17删除用户，18修改用户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11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63C70"/>
    <w:multiLevelType w:val="multilevel"/>
    <w:tmpl w:val="12E63C70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7ED619"/>
    <w:multiLevelType w:val="singleLevel"/>
    <w:tmpl w:val="597ED619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20"/>
    <w:rsid w:val="00001A62"/>
    <w:rsid w:val="00003977"/>
    <w:rsid w:val="00005F59"/>
    <w:rsid w:val="000071F9"/>
    <w:rsid w:val="00016D55"/>
    <w:rsid w:val="00031DD8"/>
    <w:rsid w:val="000461BE"/>
    <w:rsid w:val="0005362A"/>
    <w:rsid w:val="000624EF"/>
    <w:rsid w:val="00062766"/>
    <w:rsid w:val="00063979"/>
    <w:rsid w:val="00064F7E"/>
    <w:rsid w:val="00066B44"/>
    <w:rsid w:val="00067600"/>
    <w:rsid w:val="000701C0"/>
    <w:rsid w:val="00070C0F"/>
    <w:rsid w:val="00076FEB"/>
    <w:rsid w:val="000843BA"/>
    <w:rsid w:val="00091813"/>
    <w:rsid w:val="00096005"/>
    <w:rsid w:val="00097754"/>
    <w:rsid w:val="000A1181"/>
    <w:rsid w:val="000A3AC7"/>
    <w:rsid w:val="000A6406"/>
    <w:rsid w:val="000A6484"/>
    <w:rsid w:val="000B45BF"/>
    <w:rsid w:val="000B577B"/>
    <w:rsid w:val="000C093D"/>
    <w:rsid w:val="000C3309"/>
    <w:rsid w:val="000C41DA"/>
    <w:rsid w:val="000D4B28"/>
    <w:rsid w:val="000D6667"/>
    <w:rsid w:val="000D6B85"/>
    <w:rsid w:val="000E2689"/>
    <w:rsid w:val="000E2C77"/>
    <w:rsid w:val="000E335C"/>
    <w:rsid w:val="000F294A"/>
    <w:rsid w:val="000F2A35"/>
    <w:rsid w:val="000F2D3F"/>
    <w:rsid w:val="000F6C83"/>
    <w:rsid w:val="001072E1"/>
    <w:rsid w:val="001139AE"/>
    <w:rsid w:val="0011427D"/>
    <w:rsid w:val="0011682B"/>
    <w:rsid w:val="00130386"/>
    <w:rsid w:val="00134D47"/>
    <w:rsid w:val="001378FB"/>
    <w:rsid w:val="0014189D"/>
    <w:rsid w:val="001435BD"/>
    <w:rsid w:val="001440EC"/>
    <w:rsid w:val="001502C8"/>
    <w:rsid w:val="00173958"/>
    <w:rsid w:val="00182433"/>
    <w:rsid w:val="0019030B"/>
    <w:rsid w:val="00196AE1"/>
    <w:rsid w:val="001A05D4"/>
    <w:rsid w:val="001A0A8D"/>
    <w:rsid w:val="001A5177"/>
    <w:rsid w:val="001A68BB"/>
    <w:rsid w:val="001B5D51"/>
    <w:rsid w:val="001B6239"/>
    <w:rsid w:val="001C462E"/>
    <w:rsid w:val="001C5454"/>
    <w:rsid w:val="001D415F"/>
    <w:rsid w:val="001D44AE"/>
    <w:rsid w:val="001D5A84"/>
    <w:rsid w:val="001D5AAD"/>
    <w:rsid w:val="001E00E5"/>
    <w:rsid w:val="001E7319"/>
    <w:rsid w:val="001E747E"/>
    <w:rsid w:val="001F0704"/>
    <w:rsid w:val="001F4D2E"/>
    <w:rsid w:val="001F6925"/>
    <w:rsid w:val="002011F4"/>
    <w:rsid w:val="00202C2E"/>
    <w:rsid w:val="002032EC"/>
    <w:rsid w:val="00203AC8"/>
    <w:rsid w:val="002058A8"/>
    <w:rsid w:val="002216BB"/>
    <w:rsid w:val="002270A1"/>
    <w:rsid w:val="00231795"/>
    <w:rsid w:val="00236BE1"/>
    <w:rsid w:val="00245DFB"/>
    <w:rsid w:val="00247420"/>
    <w:rsid w:val="002542DB"/>
    <w:rsid w:val="002546B3"/>
    <w:rsid w:val="0025653E"/>
    <w:rsid w:val="00260848"/>
    <w:rsid w:val="00260C7B"/>
    <w:rsid w:val="00262327"/>
    <w:rsid w:val="00265D15"/>
    <w:rsid w:val="002745C7"/>
    <w:rsid w:val="00275BA3"/>
    <w:rsid w:val="00281885"/>
    <w:rsid w:val="002825E1"/>
    <w:rsid w:val="00286CDA"/>
    <w:rsid w:val="00286FE7"/>
    <w:rsid w:val="002900EB"/>
    <w:rsid w:val="00290870"/>
    <w:rsid w:val="00296F02"/>
    <w:rsid w:val="002A227C"/>
    <w:rsid w:val="002A5909"/>
    <w:rsid w:val="002B53F1"/>
    <w:rsid w:val="002C2EAA"/>
    <w:rsid w:val="002C3267"/>
    <w:rsid w:val="002C6B38"/>
    <w:rsid w:val="002D1878"/>
    <w:rsid w:val="002D1BA1"/>
    <w:rsid w:val="002D2B17"/>
    <w:rsid w:val="002D4A86"/>
    <w:rsid w:val="002D4E3C"/>
    <w:rsid w:val="002D6A4B"/>
    <w:rsid w:val="002D73B4"/>
    <w:rsid w:val="002E0466"/>
    <w:rsid w:val="002E2E0F"/>
    <w:rsid w:val="003005E1"/>
    <w:rsid w:val="00305253"/>
    <w:rsid w:val="00306F67"/>
    <w:rsid w:val="00311713"/>
    <w:rsid w:val="003143FF"/>
    <w:rsid w:val="003152B7"/>
    <w:rsid w:val="0032004B"/>
    <w:rsid w:val="003253C0"/>
    <w:rsid w:val="003266CC"/>
    <w:rsid w:val="003329AB"/>
    <w:rsid w:val="00335FF3"/>
    <w:rsid w:val="003378C1"/>
    <w:rsid w:val="00343EE4"/>
    <w:rsid w:val="00344B1F"/>
    <w:rsid w:val="00347985"/>
    <w:rsid w:val="003506B7"/>
    <w:rsid w:val="00351BC1"/>
    <w:rsid w:val="00353613"/>
    <w:rsid w:val="00353BF8"/>
    <w:rsid w:val="0035602C"/>
    <w:rsid w:val="003706FE"/>
    <w:rsid w:val="00375B6D"/>
    <w:rsid w:val="003803CB"/>
    <w:rsid w:val="00381176"/>
    <w:rsid w:val="00392744"/>
    <w:rsid w:val="00392996"/>
    <w:rsid w:val="003949C1"/>
    <w:rsid w:val="00394B3E"/>
    <w:rsid w:val="003962A6"/>
    <w:rsid w:val="003A2BE2"/>
    <w:rsid w:val="003B32C9"/>
    <w:rsid w:val="003B4A15"/>
    <w:rsid w:val="003B7399"/>
    <w:rsid w:val="003B7CC3"/>
    <w:rsid w:val="003C1B8D"/>
    <w:rsid w:val="003C3E6D"/>
    <w:rsid w:val="003D115A"/>
    <w:rsid w:val="003D2338"/>
    <w:rsid w:val="003E07CA"/>
    <w:rsid w:val="003E26F4"/>
    <w:rsid w:val="003E3164"/>
    <w:rsid w:val="003F51EF"/>
    <w:rsid w:val="003F77FA"/>
    <w:rsid w:val="0040274C"/>
    <w:rsid w:val="00410F57"/>
    <w:rsid w:val="00413F35"/>
    <w:rsid w:val="00425F84"/>
    <w:rsid w:val="00432C9D"/>
    <w:rsid w:val="00432F5D"/>
    <w:rsid w:val="0043512E"/>
    <w:rsid w:val="00437AAD"/>
    <w:rsid w:val="00437DEC"/>
    <w:rsid w:val="00437ECB"/>
    <w:rsid w:val="00441071"/>
    <w:rsid w:val="00441629"/>
    <w:rsid w:val="00442054"/>
    <w:rsid w:val="00444088"/>
    <w:rsid w:val="0045404C"/>
    <w:rsid w:val="00455C89"/>
    <w:rsid w:val="00462D6F"/>
    <w:rsid w:val="00463C12"/>
    <w:rsid w:val="00465000"/>
    <w:rsid w:val="00470865"/>
    <w:rsid w:val="00471A38"/>
    <w:rsid w:val="0047649A"/>
    <w:rsid w:val="00476CF6"/>
    <w:rsid w:val="0048003E"/>
    <w:rsid w:val="00480DD2"/>
    <w:rsid w:val="004823CF"/>
    <w:rsid w:val="0049612E"/>
    <w:rsid w:val="004A07E0"/>
    <w:rsid w:val="004A0C0A"/>
    <w:rsid w:val="004A2C37"/>
    <w:rsid w:val="004A5752"/>
    <w:rsid w:val="004A7C6D"/>
    <w:rsid w:val="004B222D"/>
    <w:rsid w:val="004B528A"/>
    <w:rsid w:val="004C32E6"/>
    <w:rsid w:val="004D3144"/>
    <w:rsid w:val="004D68C1"/>
    <w:rsid w:val="004D7257"/>
    <w:rsid w:val="004D7C65"/>
    <w:rsid w:val="004E245F"/>
    <w:rsid w:val="004E2836"/>
    <w:rsid w:val="004E4E51"/>
    <w:rsid w:val="004E6F90"/>
    <w:rsid w:val="004E79FC"/>
    <w:rsid w:val="004F26D1"/>
    <w:rsid w:val="004F28A7"/>
    <w:rsid w:val="004F6B24"/>
    <w:rsid w:val="004F75CD"/>
    <w:rsid w:val="00500400"/>
    <w:rsid w:val="00501E9A"/>
    <w:rsid w:val="0050609D"/>
    <w:rsid w:val="00514E19"/>
    <w:rsid w:val="00515818"/>
    <w:rsid w:val="005306D1"/>
    <w:rsid w:val="005347B3"/>
    <w:rsid w:val="0054059A"/>
    <w:rsid w:val="00544C95"/>
    <w:rsid w:val="005533ED"/>
    <w:rsid w:val="00556CC1"/>
    <w:rsid w:val="0056263B"/>
    <w:rsid w:val="005642F8"/>
    <w:rsid w:val="005650CF"/>
    <w:rsid w:val="00565EB3"/>
    <w:rsid w:val="005660C3"/>
    <w:rsid w:val="005672C6"/>
    <w:rsid w:val="00567E9D"/>
    <w:rsid w:val="00575F71"/>
    <w:rsid w:val="00583240"/>
    <w:rsid w:val="00586A3C"/>
    <w:rsid w:val="00594FD7"/>
    <w:rsid w:val="0059750A"/>
    <w:rsid w:val="005A4AB9"/>
    <w:rsid w:val="005B4B87"/>
    <w:rsid w:val="005B6D98"/>
    <w:rsid w:val="005C00DF"/>
    <w:rsid w:val="005C533C"/>
    <w:rsid w:val="005C7BC7"/>
    <w:rsid w:val="005D0876"/>
    <w:rsid w:val="005D2C9E"/>
    <w:rsid w:val="005D5F75"/>
    <w:rsid w:val="005D7426"/>
    <w:rsid w:val="005D7643"/>
    <w:rsid w:val="005E24C8"/>
    <w:rsid w:val="005E48C4"/>
    <w:rsid w:val="005F1242"/>
    <w:rsid w:val="005F295A"/>
    <w:rsid w:val="0060356E"/>
    <w:rsid w:val="006039FB"/>
    <w:rsid w:val="00603E0B"/>
    <w:rsid w:val="006068DB"/>
    <w:rsid w:val="00607A6A"/>
    <w:rsid w:val="00613851"/>
    <w:rsid w:val="006148EE"/>
    <w:rsid w:val="00615BE4"/>
    <w:rsid w:val="00616B70"/>
    <w:rsid w:val="0062282B"/>
    <w:rsid w:val="00622BF5"/>
    <w:rsid w:val="00626AB2"/>
    <w:rsid w:val="00632DEA"/>
    <w:rsid w:val="00642A0E"/>
    <w:rsid w:val="006434BF"/>
    <w:rsid w:val="0065033E"/>
    <w:rsid w:val="0065362B"/>
    <w:rsid w:val="00654B37"/>
    <w:rsid w:val="00654DAC"/>
    <w:rsid w:val="00656576"/>
    <w:rsid w:val="00660729"/>
    <w:rsid w:val="00666A95"/>
    <w:rsid w:val="0067029C"/>
    <w:rsid w:val="00673FEC"/>
    <w:rsid w:val="0068102A"/>
    <w:rsid w:val="00683280"/>
    <w:rsid w:val="00685095"/>
    <w:rsid w:val="00686EB8"/>
    <w:rsid w:val="00687208"/>
    <w:rsid w:val="00687328"/>
    <w:rsid w:val="0069073E"/>
    <w:rsid w:val="0069152E"/>
    <w:rsid w:val="006956CF"/>
    <w:rsid w:val="006A3C39"/>
    <w:rsid w:val="006A3C3A"/>
    <w:rsid w:val="006B2C27"/>
    <w:rsid w:val="006B3E39"/>
    <w:rsid w:val="006B4A41"/>
    <w:rsid w:val="006B772C"/>
    <w:rsid w:val="006C01FE"/>
    <w:rsid w:val="006C1550"/>
    <w:rsid w:val="006C1C77"/>
    <w:rsid w:val="006C2435"/>
    <w:rsid w:val="006C510A"/>
    <w:rsid w:val="006C578B"/>
    <w:rsid w:val="006C5DE9"/>
    <w:rsid w:val="006C6013"/>
    <w:rsid w:val="006D0EB5"/>
    <w:rsid w:val="006D23DE"/>
    <w:rsid w:val="006E04E5"/>
    <w:rsid w:val="006E1BE3"/>
    <w:rsid w:val="006E541D"/>
    <w:rsid w:val="006E5937"/>
    <w:rsid w:val="006E7227"/>
    <w:rsid w:val="006F4215"/>
    <w:rsid w:val="006F494E"/>
    <w:rsid w:val="006F5923"/>
    <w:rsid w:val="006F5BCA"/>
    <w:rsid w:val="006F6475"/>
    <w:rsid w:val="00702175"/>
    <w:rsid w:val="007063D9"/>
    <w:rsid w:val="0070784E"/>
    <w:rsid w:val="007104B5"/>
    <w:rsid w:val="0071259D"/>
    <w:rsid w:val="00712C4C"/>
    <w:rsid w:val="00722C97"/>
    <w:rsid w:val="007238BA"/>
    <w:rsid w:val="00725B55"/>
    <w:rsid w:val="00726C5A"/>
    <w:rsid w:val="00731610"/>
    <w:rsid w:val="00734C08"/>
    <w:rsid w:val="00736D98"/>
    <w:rsid w:val="00737BE9"/>
    <w:rsid w:val="00741B7A"/>
    <w:rsid w:val="0075128E"/>
    <w:rsid w:val="00755125"/>
    <w:rsid w:val="00757E9B"/>
    <w:rsid w:val="00773FC9"/>
    <w:rsid w:val="00782D52"/>
    <w:rsid w:val="00783B30"/>
    <w:rsid w:val="007A0B5A"/>
    <w:rsid w:val="007A0F8D"/>
    <w:rsid w:val="007A110C"/>
    <w:rsid w:val="007A6A78"/>
    <w:rsid w:val="007B6B21"/>
    <w:rsid w:val="007C02F9"/>
    <w:rsid w:val="007C0F53"/>
    <w:rsid w:val="007C5C85"/>
    <w:rsid w:val="007D2077"/>
    <w:rsid w:val="007D23D3"/>
    <w:rsid w:val="007D6B6F"/>
    <w:rsid w:val="007D71ED"/>
    <w:rsid w:val="007E04D6"/>
    <w:rsid w:val="007E24B5"/>
    <w:rsid w:val="007E727A"/>
    <w:rsid w:val="007F097F"/>
    <w:rsid w:val="007F0F75"/>
    <w:rsid w:val="007F3991"/>
    <w:rsid w:val="007F508F"/>
    <w:rsid w:val="007F72B2"/>
    <w:rsid w:val="007F7793"/>
    <w:rsid w:val="007F7C7D"/>
    <w:rsid w:val="00810DD0"/>
    <w:rsid w:val="00814595"/>
    <w:rsid w:val="00814745"/>
    <w:rsid w:val="008213E7"/>
    <w:rsid w:val="0082414D"/>
    <w:rsid w:val="00830292"/>
    <w:rsid w:val="00831642"/>
    <w:rsid w:val="00832027"/>
    <w:rsid w:val="00833F14"/>
    <w:rsid w:val="00836405"/>
    <w:rsid w:val="00836A3C"/>
    <w:rsid w:val="008406B2"/>
    <w:rsid w:val="00842DE5"/>
    <w:rsid w:val="00845D2E"/>
    <w:rsid w:val="00851293"/>
    <w:rsid w:val="00854327"/>
    <w:rsid w:val="00857364"/>
    <w:rsid w:val="008578B1"/>
    <w:rsid w:val="008637F5"/>
    <w:rsid w:val="00867FBA"/>
    <w:rsid w:val="00871927"/>
    <w:rsid w:val="00873B92"/>
    <w:rsid w:val="00876B87"/>
    <w:rsid w:val="008830C2"/>
    <w:rsid w:val="008860E9"/>
    <w:rsid w:val="00887B3D"/>
    <w:rsid w:val="00892028"/>
    <w:rsid w:val="008A24AA"/>
    <w:rsid w:val="008A2AFD"/>
    <w:rsid w:val="008A6D1F"/>
    <w:rsid w:val="008B5B09"/>
    <w:rsid w:val="008C57E2"/>
    <w:rsid w:val="008C60C7"/>
    <w:rsid w:val="008D3617"/>
    <w:rsid w:val="008F03B0"/>
    <w:rsid w:val="008F7FCD"/>
    <w:rsid w:val="00900162"/>
    <w:rsid w:val="00902811"/>
    <w:rsid w:val="00910D3D"/>
    <w:rsid w:val="00911756"/>
    <w:rsid w:val="00912799"/>
    <w:rsid w:val="009160C3"/>
    <w:rsid w:val="00916C3A"/>
    <w:rsid w:val="00917958"/>
    <w:rsid w:val="009245C5"/>
    <w:rsid w:val="00926224"/>
    <w:rsid w:val="0092634B"/>
    <w:rsid w:val="0092684C"/>
    <w:rsid w:val="00936F57"/>
    <w:rsid w:val="00952AB1"/>
    <w:rsid w:val="00955282"/>
    <w:rsid w:val="00960151"/>
    <w:rsid w:val="00960CE4"/>
    <w:rsid w:val="00962BE7"/>
    <w:rsid w:val="00967673"/>
    <w:rsid w:val="0096781C"/>
    <w:rsid w:val="00971A51"/>
    <w:rsid w:val="00972DF1"/>
    <w:rsid w:val="0097345C"/>
    <w:rsid w:val="00973DA5"/>
    <w:rsid w:val="00976F6B"/>
    <w:rsid w:val="00984919"/>
    <w:rsid w:val="00990D73"/>
    <w:rsid w:val="00995F97"/>
    <w:rsid w:val="00997A0D"/>
    <w:rsid w:val="009A51C0"/>
    <w:rsid w:val="009A698A"/>
    <w:rsid w:val="009A7000"/>
    <w:rsid w:val="009B026D"/>
    <w:rsid w:val="009B1511"/>
    <w:rsid w:val="009B53A9"/>
    <w:rsid w:val="009B7A76"/>
    <w:rsid w:val="009C4B8D"/>
    <w:rsid w:val="009C67B6"/>
    <w:rsid w:val="009C72AF"/>
    <w:rsid w:val="009D0EA8"/>
    <w:rsid w:val="009D28A4"/>
    <w:rsid w:val="009D391B"/>
    <w:rsid w:val="009D42DC"/>
    <w:rsid w:val="009E3E4D"/>
    <w:rsid w:val="009E3EA3"/>
    <w:rsid w:val="009E566A"/>
    <w:rsid w:val="009F099E"/>
    <w:rsid w:val="009F0A4B"/>
    <w:rsid w:val="009F3F26"/>
    <w:rsid w:val="009F485B"/>
    <w:rsid w:val="009F5DB9"/>
    <w:rsid w:val="009F7BBD"/>
    <w:rsid w:val="00A015A8"/>
    <w:rsid w:val="00A01C2B"/>
    <w:rsid w:val="00A046F4"/>
    <w:rsid w:val="00A13D71"/>
    <w:rsid w:val="00A14534"/>
    <w:rsid w:val="00A1539C"/>
    <w:rsid w:val="00A15444"/>
    <w:rsid w:val="00A205B6"/>
    <w:rsid w:val="00A21D20"/>
    <w:rsid w:val="00A319D5"/>
    <w:rsid w:val="00A35939"/>
    <w:rsid w:val="00A4250F"/>
    <w:rsid w:val="00A42A69"/>
    <w:rsid w:val="00A4464E"/>
    <w:rsid w:val="00A533F6"/>
    <w:rsid w:val="00A6424E"/>
    <w:rsid w:val="00A650E0"/>
    <w:rsid w:val="00A67961"/>
    <w:rsid w:val="00A724FB"/>
    <w:rsid w:val="00A73403"/>
    <w:rsid w:val="00A74308"/>
    <w:rsid w:val="00A76495"/>
    <w:rsid w:val="00A83FEA"/>
    <w:rsid w:val="00A9068C"/>
    <w:rsid w:val="00A92DE9"/>
    <w:rsid w:val="00A97465"/>
    <w:rsid w:val="00AA0A19"/>
    <w:rsid w:val="00AA1972"/>
    <w:rsid w:val="00AA4085"/>
    <w:rsid w:val="00AA450A"/>
    <w:rsid w:val="00AA461B"/>
    <w:rsid w:val="00AA4F66"/>
    <w:rsid w:val="00AA7A84"/>
    <w:rsid w:val="00AC26A4"/>
    <w:rsid w:val="00AC3119"/>
    <w:rsid w:val="00AC4816"/>
    <w:rsid w:val="00AC4CE4"/>
    <w:rsid w:val="00AC6918"/>
    <w:rsid w:val="00AC6FD6"/>
    <w:rsid w:val="00AD1A57"/>
    <w:rsid w:val="00AD297D"/>
    <w:rsid w:val="00AD7344"/>
    <w:rsid w:val="00AE08D6"/>
    <w:rsid w:val="00AE22AD"/>
    <w:rsid w:val="00AF0E21"/>
    <w:rsid w:val="00AF2AE2"/>
    <w:rsid w:val="00AF494C"/>
    <w:rsid w:val="00AF70C4"/>
    <w:rsid w:val="00B00004"/>
    <w:rsid w:val="00B05733"/>
    <w:rsid w:val="00B05E0E"/>
    <w:rsid w:val="00B06622"/>
    <w:rsid w:val="00B20B58"/>
    <w:rsid w:val="00B2152C"/>
    <w:rsid w:val="00B258E9"/>
    <w:rsid w:val="00B3009C"/>
    <w:rsid w:val="00B31133"/>
    <w:rsid w:val="00B31C7E"/>
    <w:rsid w:val="00B32F6E"/>
    <w:rsid w:val="00B33AF3"/>
    <w:rsid w:val="00B3485C"/>
    <w:rsid w:val="00B36408"/>
    <w:rsid w:val="00B41202"/>
    <w:rsid w:val="00B44FCC"/>
    <w:rsid w:val="00B47FBB"/>
    <w:rsid w:val="00B51634"/>
    <w:rsid w:val="00B53EE7"/>
    <w:rsid w:val="00B66531"/>
    <w:rsid w:val="00B8250E"/>
    <w:rsid w:val="00B82E6A"/>
    <w:rsid w:val="00B86620"/>
    <w:rsid w:val="00B87F9E"/>
    <w:rsid w:val="00B921AF"/>
    <w:rsid w:val="00B92FC5"/>
    <w:rsid w:val="00B94A24"/>
    <w:rsid w:val="00BA2E73"/>
    <w:rsid w:val="00BB6801"/>
    <w:rsid w:val="00BC1092"/>
    <w:rsid w:val="00BC1A93"/>
    <w:rsid w:val="00BC1D80"/>
    <w:rsid w:val="00BC26AC"/>
    <w:rsid w:val="00BC351E"/>
    <w:rsid w:val="00BC532A"/>
    <w:rsid w:val="00BC56E2"/>
    <w:rsid w:val="00BC6E07"/>
    <w:rsid w:val="00BD21A5"/>
    <w:rsid w:val="00BD5F63"/>
    <w:rsid w:val="00BE16CA"/>
    <w:rsid w:val="00BE4BAF"/>
    <w:rsid w:val="00BF6E8A"/>
    <w:rsid w:val="00C03138"/>
    <w:rsid w:val="00C033DC"/>
    <w:rsid w:val="00C042C2"/>
    <w:rsid w:val="00C069C3"/>
    <w:rsid w:val="00C13452"/>
    <w:rsid w:val="00C1564C"/>
    <w:rsid w:val="00C17F44"/>
    <w:rsid w:val="00C23AD3"/>
    <w:rsid w:val="00C25C7D"/>
    <w:rsid w:val="00C310EC"/>
    <w:rsid w:val="00C324CB"/>
    <w:rsid w:val="00C34EE7"/>
    <w:rsid w:val="00C37677"/>
    <w:rsid w:val="00C46151"/>
    <w:rsid w:val="00C46759"/>
    <w:rsid w:val="00C518C1"/>
    <w:rsid w:val="00C52630"/>
    <w:rsid w:val="00C62709"/>
    <w:rsid w:val="00C7011C"/>
    <w:rsid w:val="00C71069"/>
    <w:rsid w:val="00C74A52"/>
    <w:rsid w:val="00C77AC7"/>
    <w:rsid w:val="00C80F22"/>
    <w:rsid w:val="00C90D0F"/>
    <w:rsid w:val="00C97715"/>
    <w:rsid w:val="00CA6142"/>
    <w:rsid w:val="00CA6714"/>
    <w:rsid w:val="00CB4AD8"/>
    <w:rsid w:val="00CB679E"/>
    <w:rsid w:val="00CC31BC"/>
    <w:rsid w:val="00CC38EE"/>
    <w:rsid w:val="00CC4507"/>
    <w:rsid w:val="00CC6B75"/>
    <w:rsid w:val="00CC71C8"/>
    <w:rsid w:val="00CD0893"/>
    <w:rsid w:val="00CE16B1"/>
    <w:rsid w:val="00D00917"/>
    <w:rsid w:val="00D01349"/>
    <w:rsid w:val="00D02B76"/>
    <w:rsid w:val="00D07030"/>
    <w:rsid w:val="00D23BF0"/>
    <w:rsid w:val="00D24994"/>
    <w:rsid w:val="00D25131"/>
    <w:rsid w:val="00D26CD2"/>
    <w:rsid w:val="00D40D1D"/>
    <w:rsid w:val="00D41E1A"/>
    <w:rsid w:val="00D43E8E"/>
    <w:rsid w:val="00D44451"/>
    <w:rsid w:val="00D52F03"/>
    <w:rsid w:val="00D57FA5"/>
    <w:rsid w:val="00D613E0"/>
    <w:rsid w:val="00D70083"/>
    <w:rsid w:val="00D72480"/>
    <w:rsid w:val="00D75D7F"/>
    <w:rsid w:val="00D77E14"/>
    <w:rsid w:val="00D8539F"/>
    <w:rsid w:val="00D86F9F"/>
    <w:rsid w:val="00D91626"/>
    <w:rsid w:val="00D933AA"/>
    <w:rsid w:val="00DA1AE1"/>
    <w:rsid w:val="00DA1FAC"/>
    <w:rsid w:val="00DB1017"/>
    <w:rsid w:val="00DB4F53"/>
    <w:rsid w:val="00DB629C"/>
    <w:rsid w:val="00DB7CB3"/>
    <w:rsid w:val="00DD2FC6"/>
    <w:rsid w:val="00DD4774"/>
    <w:rsid w:val="00DD67B4"/>
    <w:rsid w:val="00DE46E7"/>
    <w:rsid w:val="00DF3137"/>
    <w:rsid w:val="00DF613D"/>
    <w:rsid w:val="00E0060B"/>
    <w:rsid w:val="00E055DE"/>
    <w:rsid w:val="00E06782"/>
    <w:rsid w:val="00E0712A"/>
    <w:rsid w:val="00E20FB4"/>
    <w:rsid w:val="00E21485"/>
    <w:rsid w:val="00E24AFF"/>
    <w:rsid w:val="00E278DB"/>
    <w:rsid w:val="00E3628C"/>
    <w:rsid w:val="00E42AAD"/>
    <w:rsid w:val="00E434E6"/>
    <w:rsid w:val="00E50E18"/>
    <w:rsid w:val="00E51D1C"/>
    <w:rsid w:val="00E554F6"/>
    <w:rsid w:val="00E603A8"/>
    <w:rsid w:val="00E67F61"/>
    <w:rsid w:val="00E7003F"/>
    <w:rsid w:val="00E73AF3"/>
    <w:rsid w:val="00E760D3"/>
    <w:rsid w:val="00E767DB"/>
    <w:rsid w:val="00E847D1"/>
    <w:rsid w:val="00E85D38"/>
    <w:rsid w:val="00E85F2B"/>
    <w:rsid w:val="00E90A50"/>
    <w:rsid w:val="00E959A2"/>
    <w:rsid w:val="00E96E83"/>
    <w:rsid w:val="00EA11AC"/>
    <w:rsid w:val="00EA21DF"/>
    <w:rsid w:val="00EA23B7"/>
    <w:rsid w:val="00EB00E8"/>
    <w:rsid w:val="00EB2E2A"/>
    <w:rsid w:val="00EB3D34"/>
    <w:rsid w:val="00EB3F92"/>
    <w:rsid w:val="00EB4D08"/>
    <w:rsid w:val="00EC1677"/>
    <w:rsid w:val="00EC3341"/>
    <w:rsid w:val="00EC4D7B"/>
    <w:rsid w:val="00EC5092"/>
    <w:rsid w:val="00EC6241"/>
    <w:rsid w:val="00EC72BA"/>
    <w:rsid w:val="00ED2896"/>
    <w:rsid w:val="00ED7105"/>
    <w:rsid w:val="00EE0565"/>
    <w:rsid w:val="00EE2389"/>
    <w:rsid w:val="00EE24D2"/>
    <w:rsid w:val="00EE3729"/>
    <w:rsid w:val="00EE64CB"/>
    <w:rsid w:val="00EF2015"/>
    <w:rsid w:val="00EF6BBC"/>
    <w:rsid w:val="00F02E7F"/>
    <w:rsid w:val="00F10D34"/>
    <w:rsid w:val="00F13DED"/>
    <w:rsid w:val="00F162BC"/>
    <w:rsid w:val="00F27040"/>
    <w:rsid w:val="00F31792"/>
    <w:rsid w:val="00F355EC"/>
    <w:rsid w:val="00F35BB4"/>
    <w:rsid w:val="00F37D53"/>
    <w:rsid w:val="00F40FC4"/>
    <w:rsid w:val="00F43781"/>
    <w:rsid w:val="00F43D86"/>
    <w:rsid w:val="00F4691B"/>
    <w:rsid w:val="00F471D4"/>
    <w:rsid w:val="00F47586"/>
    <w:rsid w:val="00F47753"/>
    <w:rsid w:val="00F51FD4"/>
    <w:rsid w:val="00F522B3"/>
    <w:rsid w:val="00F600FA"/>
    <w:rsid w:val="00F6016C"/>
    <w:rsid w:val="00F67103"/>
    <w:rsid w:val="00F77F95"/>
    <w:rsid w:val="00F80F99"/>
    <w:rsid w:val="00F815CF"/>
    <w:rsid w:val="00F81D85"/>
    <w:rsid w:val="00F823F1"/>
    <w:rsid w:val="00F94B0A"/>
    <w:rsid w:val="00FB07B2"/>
    <w:rsid w:val="00FB2B5B"/>
    <w:rsid w:val="00FB3213"/>
    <w:rsid w:val="00FB6DBB"/>
    <w:rsid w:val="00FC1932"/>
    <w:rsid w:val="00FC5256"/>
    <w:rsid w:val="00FC6CBC"/>
    <w:rsid w:val="00FE0C56"/>
    <w:rsid w:val="00FE40E0"/>
    <w:rsid w:val="00FF1CE0"/>
    <w:rsid w:val="00FF3C42"/>
    <w:rsid w:val="00FF53E0"/>
    <w:rsid w:val="00FF55B3"/>
    <w:rsid w:val="00FF7C74"/>
    <w:rsid w:val="0131575B"/>
    <w:rsid w:val="013C3815"/>
    <w:rsid w:val="01441A6A"/>
    <w:rsid w:val="01774181"/>
    <w:rsid w:val="01BC039D"/>
    <w:rsid w:val="02343212"/>
    <w:rsid w:val="025D4545"/>
    <w:rsid w:val="02A17D1E"/>
    <w:rsid w:val="02B57FD4"/>
    <w:rsid w:val="02C54E5B"/>
    <w:rsid w:val="02D20DB7"/>
    <w:rsid w:val="032C55F6"/>
    <w:rsid w:val="033F2CA7"/>
    <w:rsid w:val="04241041"/>
    <w:rsid w:val="04487514"/>
    <w:rsid w:val="0484718C"/>
    <w:rsid w:val="04872EFE"/>
    <w:rsid w:val="04957C12"/>
    <w:rsid w:val="049F4743"/>
    <w:rsid w:val="04A4644C"/>
    <w:rsid w:val="04F3386D"/>
    <w:rsid w:val="05214C7A"/>
    <w:rsid w:val="05265BBA"/>
    <w:rsid w:val="061A72C4"/>
    <w:rsid w:val="06715C1B"/>
    <w:rsid w:val="06E22302"/>
    <w:rsid w:val="072F396F"/>
    <w:rsid w:val="07CB2B90"/>
    <w:rsid w:val="080433F4"/>
    <w:rsid w:val="080D148F"/>
    <w:rsid w:val="08186766"/>
    <w:rsid w:val="08867B40"/>
    <w:rsid w:val="08F7065F"/>
    <w:rsid w:val="09E05A99"/>
    <w:rsid w:val="0A1E7C45"/>
    <w:rsid w:val="0A36392E"/>
    <w:rsid w:val="0A561426"/>
    <w:rsid w:val="0ABF1B62"/>
    <w:rsid w:val="0AC27254"/>
    <w:rsid w:val="0AF1631B"/>
    <w:rsid w:val="0AFB4E74"/>
    <w:rsid w:val="0B420951"/>
    <w:rsid w:val="0B6133A8"/>
    <w:rsid w:val="0B9D7B25"/>
    <w:rsid w:val="0C0677A9"/>
    <w:rsid w:val="0C734DCD"/>
    <w:rsid w:val="0C86124B"/>
    <w:rsid w:val="0C990683"/>
    <w:rsid w:val="0C9C3357"/>
    <w:rsid w:val="0CD15EB1"/>
    <w:rsid w:val="0CD2567F"/>
    <w:rsid w:val="0D396688"/>
    <w:rsid w:val="0D7A44BD"/>
    <w:rsid w:val="0E071237"/>
    <w:rsid w:val="0E1E0F78"/>
    <w:rsid w:val="0E4D24E1"/>
    <w:rsid w:val="0EDA32E8"/>
    <w:rsid w:val="0F215EDF"/>
    <w:rsid w:val="0F4E31AB"/>
    <w:rsid w:val="0F5301F4"/>
    <w:rsid w:val="0FB67D26"/>
    <w:rsid w:val="100939EC"/>
    <w:rsid w:val="102D11D3"/>
    <w:rsid w:val="10937E3C"/>
    <w:rsid w:val="10AF1ED0"/>
    <w:rsid w:val="10B3544C"/>
    <w:rsid w:val="10E475AC"/>
    <w:rsid w:val="11201ABB"/>
    <w:rsid w:val="11800658"/>
    <w:rsid w:val="119F3E36"/>
    <w:rsid w:val="11EF28EA"/>
    <w:rsid w:val="120B7E8E"/>
    <w:rsid w:val="124E56E7"/>
    <w:rsid w:val="128A6971"/>
    <w:rsid w:val="12EA63D3"/>
    <w:rsid w:val="12EB1ACD"/>
    <w:rsid w:val="1306078A"/>
    <w:rsid w:val="131F231C"/>
    <w:rsid w:val="133A0FD3"/>
    <w:rsid w:val="13711DA9"/>
    <w:rsid w:val="13741691"/>
    <w:rsid w:val="13E00073"/>
    <w:rsid w:val="141558D1"/>
    <w:rsid w:val="1504792C"/>
    <w:rsid w:val="150A48EA"/>
    <w:rsid w:val="1572788F"/>
    <w:rsid w:val="15753352"/>
    <w:rsid w:val="15761EA6"/>
    <w:rsid w:val="15CD4024"/>
    <w:rsid w:val="166D22A9"/>
    <w:rsid w:val="169F795B"/>
    <w:rsid w:val="173B68A4"/>
    <w:rsid w:val="17934434"/>
    <w:rsid w:val="17B945BE"/>
    <w:rsid w:val="17E00620"/>
    <w:rsid w:val="17E116CE"/>
    <w:rsid w:val="180B175B"/>
    <w:rsid w:val="181A7F1D"/>
    <w:rsid w:val="187D2033"/>
    <w:rsid w:val="18C9185B"/>
    <w:rsid w:val="19275284"/>
    <w:rsid w:val="192E3217"/>
    <w:rsid w:val="193461B1"/>
    <w:rsid w:val="19AC170D"/>
    <w:rsid w:val="19C45DF7"/>
    <w:rsid w:val="1A0939D9"/>
    <w:rsid w:val="1A28067E"/>
    <w:rsid w:val="1ADE31B1"/>
    <w:rsid w:val="1AE041C7"/>
    <w:rsid w:val="1AE1193D"/>
    <w:rsid w:val="1B4748C0"/>
    <w:rsid w:val="1BB4425C"/>
    <w:rsid w:val="1BBD369F"/>
    <w:rsid w:val="1BD525AC"/>
    <w:rsid w:val="1BFC40EB"/>
    <w:rsid w:val="1C0D3369"/>
    <w:rsid w:val="1C654676"/>
    <w:rsid w:val="1C750032"/>
    <w:rsid w:val="1CA658EA"/>
    <w:rsid w:val="1CAA272E"/>
    <w:rsid w:val="1CDB14F0"/>
    <w:rsid w:val="1CDF2820"/>
    <w:rsid w:val="1CE034BC"/>
    <w:rsid w:val="1CF01187"/>
    <w:rsid w:val="1D1E05C5"/>
    <w:rsid w:val="1D6E31B0"/>
    <w:rsid w:val="1DAE085E"/>
    <w:rsid w:val="1DD14845"/>
    <w:rsid w:val="1DDA59A0"/>
    <w:rsid w:val="1DE52C0C"/>
    <w:rsid w:val="1DEC3BD0"/>
    <w:rsid w:val="1E7821EA"/>
    <w:rsid w:val="1E8D0D57"/>
    <w:rsid w:val="1E953A6B"/>
    <w:rsid w:val="1F184F9A"/>
    <w:rsid w:val="1F36687F"/>
    <w:rsid w:val="1F3975AB"/>
    <w:rsid w:val="1F3C58B2"/>
    <w:rsid w:val="1F512CE0"/>
    <w:rsid w:val="1F954073"/>
    <w:rsid w:val="1FB32081"/>
    <w:rsid w:val="1FB74354"/>
    <w:rsid w:val="1FC90941"/>
    <w:rsid w:val="1FD54867"/>
    <w:rsid w:val="1FE01EE5"/>
    <w:rsid w:val="1FEE0DBB"/>
    <w:rsid w:val="1FFF5E96"/>
    <w:rsid w:val="200109E4"/>
    <w:rsid w:val="20373672"/>
    <w:rsid w:val="206908CD"/>
    <w:rsid w:val="20942FD7"/>
    <w:rsid w:val="20A650F6"/>
    <w:rsid w:val="20B22F93"/>
    <w:rsid w:val="2125593F"/>
    <w:rsid w:val="2142408E"/>
    <w:rsid w:val="215B39C1"/>
    <w:rsid w:val="2161062D"/>
    <w:rsid w:val="218B162E"/>
    <w:rsid w:val="21F94A60"/>
    <w:rsid w:val="221A6D22"/>
    <w:rsid w:val="22407FB8"/>
    <w:rsid w:val="22B60039"/>
    <w:rsid w:val="232729F3"/>
    <w:rsid w:val="23B14721"/>
    <w:rsid w:val="244921DA"/>
    <w:rsid w:val="24655CE7"/>
    <w:rsid w:val="247031C8"/>
    <w:rsid w:val="24752FE8"/>
    <w:rsid w:val="24B62812"/>
    <w:rsid w:val="24D135A4"/>
    <w:rsid w:val="24DB316A"/>
    <w:rsid w:val="24FB5CC5"/>
    <w:rsid w:val="250A32CD"/>
    <w:rsid w:val="251D26C2"/>
    <w:rsid w:val="25321BF8"/>
    <w:rsid w:val="25A9128C"/>
    <w:rsid w:val="25CE5E65"/>
    <w:rsid w:val="25D20755"/>
    <w:rsid w:val="25D8275A"/>
    <w:rsid w:val="25FB17A1"/>
    <w:rsid w:val="25FD74F8"/>
    <w:rsid w:val="260A7903"/>
    <w:rsid w:val="26144DF9"/>
    <w:rsid w:val="26296DDD"/>
    <w:rsid w:val="26543FFA"/>
    <w:rsid w:val="271F0DA4"/>
    <w:rsid w:val="27541A6E"/>
    <w:rsid w:val="279F7DEF"/>
    <w:rsid w:val="27FE520B"/>
    <w:rsid w:val="2815148A"/>
    <w:rsid w:val="28415DD8"/>
    <w:rsid w:val="28723A3E"/>
    <w:rsid w:val="288F447E"/>
    <w:rsid w:val="28A160CB"/>
    <w:rsid w:val="28DF0766"/>
    <w:rsid w:val="29044E85"/>
    <w:rsid w:val="290B01D3"/>
    <w:rsid w:val="297F6844"/>
    <w:rsid w:val="29A71C4E"/>
    <w:rsid w:val="2A0973C9"/>
    <w:rsid w:val="2A3A6F07"/>
    <w:rsid w:val="2A7E425C"/>
    <w:rsid w:val="2A8514F0"/>
    <w:rsid w:val="2A951095"/>
    <w:rsid w:val="2AEA3719"/>
    <w:rsid w:val="2B0A12AE"/>
    <w:rsid w:val="2B0A6E26"/>
    <w:rsid w:val="2B3D7994"/>
    <w:rsid w:val="2B7101C2"/>
    <w:rsid w:val="2B96100E"/>
    <w:rsid w:val="2BAE3F0F"/>
    <w:rsid w:val="2BF23E8C"/>
    <w:rsid w:val="2BFD3A92"/>
    <w:rsid w:val="2C29001D"/>
    <w:rsid w:val="2C2A33D2"/>
    <w:rsid w:val="2C346160"/>
    <w:rsid w:val="2C58066E"/>
    <w:rsid w:val="2C7444E1"/>
    <w:rsid w:val="2C93006B"/>
    <w:rsid w:val="2CAB215A"/>
    <w:rsid w:val="2CAE01DE"/>
    <w:rsid w:val="2D5878DD"/>
    <w:rsid w:val="2DB30C27"/>
    <w:rsid w:val="2DBE47F0"/>
    <w:rsid w:val="2E113D46"/>
    <w:rsid w:val="2E1423CB"/>
    <w:rsid w:val="2E2501E0"/>
    <w:rsid w:val="2E82622F"/>
    <w:rsid w:val="2ED43F06"/>
    <w:rsid w:val="2F074646"/>
    <w:rsid w:val="2F3B2B45"/>
    <w:rsid w:val="2F5D303D"/>
    <w:rsid w:val="2F66246A"/>
    <w:rsid w:val="2F6B603B"/>
    <w:rsid w:val="2F7204D5"/>
    <w:rsid w:val="2FD46577"/>
    <w:rsid w:val="306B38AF"/>
    <w:rsid w:val="309A08F8"/>
    <w:rsid w:val="30A34EF3"/>
    <w:rsid w:val="30EB689A"/>
    <w:rsid w:val="31184337"/>
    <w:rsid w:val="31547EEA"/>
    <w:rsid w:val="316A71AF"/>
    <w:rsid w:val="316C0E32"/>
    <w:rsid w:val="318806A3"/>
    <w:rsid w:val="318B47C0"/>
    <w:rsid w:val="320A115E"/>
    <w:rsid w:val="326D0BFC"/>
    <w:rsid w:val="326F7BA1"/>
    <w:rsid w:val="334452FE"/>
    <w:rsid w:val="3348166A"/>
    <w:rsid w:val="337220C1"/>
    <w:rsid w:val="337C6B53"/>
    <w:rsid w:val="33D423BB"/>
    <w:rsid w:val="341500EA"/>
    <w:rsid w:val="34383386"/>
    <w:rsid w:val="34511E2C"/>
    <w:rsid w:val="345E2721"/>
    <w:rsid w:val="34C27520"/>
    <w:rsid w:val="34FE5C3E"/>
    <w:rsid w:val="355C5565"/>
    <w:rsid w:val="35B27EB2"/>
    <w:rsid w:val="35E86AAB"/>
    <w:rsid w:val="35FE0A10"/>
    <w:rsid w:val="361745F8"/>
    <w:rsid w:val="362A1F67"/>
    <w:rsid w:val="36485D49"/>
    <w:rsid w:val="3719149D"/>
    <w:rsid w:val="371A7178"/>
    <w:rsid w:val="378D1254"/>
    <w:rsid w:val="37A01C33"/>
    <w:rsid w:val="37A9062D"/>
    <w:rsid w:val="37DE6C98"/>
    <w:rsid w:val="37FA2D6D"/>
    <w:rsid w:val="381668BB"/>
    <w:rsid w:val="384F377E"/>
    <w:rsid w:val="388C70D3"/>
    <w:rsid w:val="38A832DD"/>
    <w:rsid w:val="38A8490A"/>
    <w:rsid w:val="38BE787A"/>
    <w:rsid w:val="38F47EBA"/>
    <w:rsid w:val="391D1DC2"/>
    <w:rsid w:val="391E11C8"/>
    <w:rsid w:val="394E346F"/>
    <w:rsid w:val="39554239"/>
    <w:rsid w:val="39642B1C"/>
    <w:rsid w:val="39674828"/>
    <w:rsid w:val="39BA38AD"/>
    <w:rsid w:val="39BE799E"/>
    <w:rsid w:val="39FA05E1"/>
    <w:rsid w:val="3A363FC3"/>
    <w:rsid w:val="3A5B0DFF"/>
    <w:rsid w:val="3AAA2131"/>
    <w:rsid w:val="3AB33761"/>
    <w:rsid w:val="3B8E51C8"/>
    <w:rsid w:val="3BAD5D0C"/>
    <w:rsid w:val="3BB91A6F"/>
    <w:rsid w:val="3BD25A41"/>
    <w:rsid w:val="3C3E203D"/>
    <w:rsid w:val="3C4A37B3"/>
    <w:rsid w:val="3C595193"/>
    <w:rsid w:val="3D2A1CBD"/>
    <w:rsid w:val="3D3342C0"/>
    <w:rsid w:val="3D7879C2"/>
    <w:rsid w:val="3DC00329"/>
    <w:rsid w:val="3DE73DCE"/>
    <w:rsid w:val="3DEB27C5"/>
    <w:rsid w:val="3E007D6F"/>
    <w:rsid w:val="3F4278C7"/>
    <w:rsid w:val="3F457B55"/>
    <w:rsid w:val="3FC15E23"/>
    <w:rsid w:val="3FCE6C68"/>
    <w:rsid w:val="4005226D"/>
    <w:rsid w:val="400F02F3"/>
    <w:rsid w:val="401116FA"/>
    <w:rsid w:val="40143FD0"/>
    <w:rsid w:val="40C447E3"/>
    <w:rsid w:val="40E9772E"/>
    <w:rsid w:val="4127402B"/>
    <w:rsid w:val="41274076"/>
    <w:rsid w:val="412A383D"/>
    <w:rsid w:val="41754000"/>
    <w:rsid w:val="41757C6A"/>
    <w:rsid w:val="41BD3B9D"/>
    <w:rsid w:val="41C21122"/>
    <w:rsid w:val="41DC4B9A"/>
    <w:rsid w:val="41FA1000"/>
    <w:rsid w:val="420B634B"/>
    <w:rsid w:val="42117B04"/>
    <w:rsid w:val="42156E80"/>
    <w:rsid w:val="429B2838"/>
    <w:rsid w:val="43067521"/>
    <w:rsid w:val="438C2850"/>
    <w:rsid w:val="440B2EFB"/>
    <w:rsid w:val="441A643B"/>
    <w:rsid w:val="44776AD0"/>
    <w:rsid w:val="44AB336E"/>
    <w:rsid w:val="44CA1411"/>
    <w:rsid w:val="44CC50E1"/>
    <w:rsid w:val="44F67065"/>
    <w:rsid w:val="45203C53"/>
    <w:rsid w:val="452A4FA3"/>
    <w:rsid w:val="452B50CC"/>
    <w:rsid w:val="45423E21"/>
    <w:rsid w:val="4582436E"/>
    <w:rsid w:val="45D457E0"/>
    <w:rsid w:val="45E67B21"/>
    <w:rsid w:val="461E02F3"/>
    <w:rsid w:val="46225769"/>
    <w:rsid w:val="4635143E"/>
    <w:rsid w:val="46667B0F"/>
    <w:rsid w:val="46870F2E"/>
    <w:rsid w:val="46A067EB"/>
    <w:rsid w:val="46A42E5B"/>
    <w:rsid w:val="474D2A02"/>
    <w:rsid w:val="478D258F"/>
    <w:rsid w:val="47D4458C"/>
    <w:rsid w:val="486643F2"/>
    <w:rsid w:val="48C02344"/>
    <w:rsid w:val="48CE54D1"/>
    <w:rsid w:val="4906536E"/>
    <w:rsid w:val="49137C85"/>
    <w:rsid w:val="4992487B"/>
    <w:rsid w:val="499E5853"/>
    <w:rsid w:val="49FB14FC"/>
    <w:rsid w:val="49FB2E8B"/>
    <w:rsid w:val="4A703345"/>
    <w:rsid w:val="4AC70B45"/>
    <w:rsid w:val="4AE32190"/>
    <w:rsid w:val="4AE57E76"/>
    <w:rsid w:val="4B034F9D"/>
    <w:rsid w:val="4B082930"/>
    <w:rsid w:val="4B7A6782"/>
    <w:rsid w:val="4BB35A25"/>
    <w:rsid w:val="4BEA2467"/>
    <w:rsid w:val="4C2C0A88"/>
    <w:rsid w:val="4C45319E"/>
    <w:rsid w:val="4C5C3AFA"/>
    <w:rsid w:val="4CF4714E"/>
    <w:rsid w:val="4CFD4EFB"/>
    <w:rsid w:val="4D2E0FD8"/>
    <w:rsid w:val="4D6466C0"/>
    <w:rsid w:val="4D774FB3"/>
    <w:rsid w:val="4DD03D25"/>
    <w:rsid w:val="4E0A524D"/>
    <w:rsid w:val="4E724F1D"/>
    <w:rsid w:val="4E8461BC"/>
    <w:rsid w:val="4F0D21CA"/>
    <w:rsid w:val="4F7865C7"/>
    <w:rsid w:val="4FF83FFD"/>
    <w:rsid w:val="4FFA15BE"/>
    <w:rsid w:val="506235D6"/>
    <w:rsid w:val="5098020A"/>
    <w:rsid w:val="50B92EBE"/>
    <w:rsid w:val="51036A99"/>
    <w:rsid w:val="510F69C8"/>
    <w:rsid w:val="511747DB"/>
    <w:rsid w:val="511C5139"/>
    <w:rsid w:val="51A06BA3"/>
    <w:rsid w:val="52450515"/>
    <w:rsid w:val="529F7E22"/>
    <w:rsid w:val="52C73A67"/>
    <w:rsid w:val="52CD79EB"/>
    <w:rsid w:val="52F6494E"/>
    <w:rsid w:val="532D6BEB"/>
    <w:rsid w:val="532F0313"/>
    <w:rsid w:val="53315E0E"/>
    <w:rsid w:val="535A05D1"/>
    <w:rsid w:val="53AF498F"/>
    <w:rsid w:val="541A138C"/>
    <w:rsid w:val="544D34F7"/>
    <w:rsid w:val="54564585"/>
    <w:rsid w:val="54655FDB"/>
    <w:rsid w:val="546F000C"/>
    <w:rsid w:val="54822120"/>
    <w:rsid w:val="54B83A62"/>
    <w:rsid w:val="55131FB3"/>
    <w:rsid w:val="555E342A"/>
    <w:rsid w:val="55792F42"/>
    <w:rsid w:val="55A87F35"/>
    <w:rsid w:val="55A96B65"/>
    <w:rsid w:val="55C15C3D"/>
    <w:rsid w:val="5617207D"/>
    <w:rsid w:val="563C1666"/>
    <w:rsid w:val="565927C1"/>
    <w:rsid w:val="56BF1A7C"/>
    <w:rsid w:val="56C41CF6"/>
    <w:rsid w:val="57604E01"/>
    <w:rsid w:val="57FE1EF2"/>
    <w:rsid w:val="57FF7A64"/>
    <w:rsid w:val="586B0418"/>
    <w:rsid w:val="5897059A"/>
    <w:rsid w:val="589D50C6"/>
    <w:rsid w:val="58B375E6"/>
    <w:rsid w:val="58CD30E2"/>
    <w:rsid w:val="58D961C5"/>
    <w:rsid w:val="58DD2600"/>
    <w:rsid w:val="595A2F0A"/>
    <w:rsid w:val="595B720E"/>
    <w:rsid w:val="596971E4"/>
    <w:rsid w:val="5A016C1C"/>
    <w:rsid w:val="5A164431"/>
    <w:rsid w:val="5A3D70CE"/>
    <w:rsid w:val="5AA7630C"/>
    <w:rsid w:val="5AC06224"/>
    <w:rsid w:val="5AE50C56"/>
    <w:rsid w:val="5B101755"/>
    <w:rsid w:val="5BCD04D4"/>
    <w:rsid w:val="5C1F4D52"/>
    <w:rsid w:val="5C3E0A89"/>
    <w:rsid w:val="5C4F2A66"/>
    <w:rsid w:val="5C666B51"/>
    <w:rsid w:val="5C765AC7"/>
    <w:rsid w:val="5C7705FC"/>
    <w:rsid w:val="5C7C628C"/>
    <w:rsid w:val="5CC9559E"/>
    <w:rsid w:val="5D226FB2"/>
    <w:rsid w:val="5D296994"/>
    <w:rsid w:val="5D2E2BFF"/>
    <w:rsid w:val="5D3C3DD6"/>
    <w:rsid w:val="5D59635A"/>
    <w:rsid w:val="5D831AB5"/>
    <w:rsid w:val="5D934E5C"/>
    <w:rsid w:val="5DFF3E0A"/>
    <w:rsid w:val="5E074F46"/>
    <w:rsid w:val="5E94210F"/>
    <w:rsid w:val="5E9A49AA"/>
    <w:rsid w:val="5EB74D6E"/>
    <w:rsid w:val="5EEC69D1"/>
    <w:rsid w:val="5F426C50"/>
    <w:rsid w:val="5F572E03"/>
    <w:rsid w:val="5F9777A4"/>
    <w:rsid w:val="5FCC6380"/>
    <w:rsid w:val="6008546F"/>
    <w:rsid w:val="6024236E"/>
    <w:rsid w:val="603F18F6"/>
    <w:rsid w:val="606764CB"/>
    <w:rsid w:val="60BE2242"/>
    <w:rsid w:val="60EC0641"/>
    <w:rsid w:val="61194943"/>
    <w:rsid w:val="6122480C"/>
    <w:rsid w:val="613A1EA7"/>
    <w:rsid w:val="617E004E"/>
    <w:rsid w:val="61D53213"/>
    <w:rsid w:val="629A6686"/>
    <w:rsid w:val="629D7978"/>
    <w:rsid w:val="631B5750"/>
    <w:rsid w:val="63476A4F"/>
    <w:rsid w:val="635002A8"/>
    <w:rsid w:val="635E5B59"/>
    <w:rsid w:val="6366712A"/>
    <w:rsid w:val="63AB3069"/>
    <w:rsid w:val="64226E5B"/>
    <w:rsid w:val="642C0C83"/>
    <w:rsid w:val="647C4962"/>
    <w:rsid w:val="64C24B4F"/>
    <w:rsid w:val="64D329BA"/>
    <w:rsid w:val="6538190C"/>
    <w:rsid w:val="658A4EBD"/>
    <w:rsid w:val="659866F7"/>
    <w:rsid w:val="65D72816"/>
    <w:rsid w:val="65E15CE8"/>
    <w:rsid w:val="65FA513F"/>
    <w:rsid w:val="669D00C7"/>
    <w:rsid w:val="66DA0A2E"/>
    <w:rsid w:val="66DC5881"/>
    <w:rsid w:val="66DE50B4"/>
    <w:rsid w:val="67177308"/>
    <w:rsid w:val="67614C6F"/>
    <w:rsid w:val="677A673E"/>
    <w:rsid w:val="67D14729"/>
    <w:rsid w:val="67D31F35"/>
    <w:rsid w:val="67E732DA"/>
    <w:rsid w:val="6808032B"/>
    <w:rsid w:val="68083E2B"/>
    <w:rsid w:val="68086BB4"/>
    <w:rsid w:val="68262D1B"/>
    <w:rsid w:val="68427FE6"/>
    <w:rsid w:val="685B7704"/>
    <w:rsid w:val="68BB258A"/>
    <w:rsid w:val="68C44F51"/>
    <w:rsid w:val="68C80109"/>
    <w:rsid w:val="68D66A9C"/>
    <w:rsid w:val="68F70742"/>
    <w:rsid w:val="69160799"/>
    <w:rsid w:val="69C36125"/>
    <w:rsid w:val="6A171CF7"/>
    <w:rsid w:val="6A566F9E"/>
    <w:rsid w:val="6A5F22C0"/>
    <w:rsid w:val="6A734146"/>
    <w:rsid w:val="6A745522"/>
    <w:rsid w:val="6A922F64"/>
    <w:rsid w:val="6AFB1E33"/>
    <w:rsid w:val="6B0249EC"/>
    <w:rsid w:val="6B5E0729"/>
    <w:rsid w:val="6B7D1E63"/>
    <w:rsid w:val="6BA60385"/>
    <w:rsid w:val="6BCA6D37"/>
    <w:rsid w:val="6C00623C"/>
    <w:rsid w:val="6C056083"/>
    <w:rsid w:val="6C8343AA"/>
    <w:rsid w:val="6CF61448"/>
    <w:rsid w:val="6CFA1100"/>
    <w:rsid w:val="6CFB7F3D"/>
    <w:rsid w:val="6D1A0D80"/>
    <w:rsid w:val="6D693BA5"/>
    <w:rsid w:val="6DF02E80"/>
    <w:rsid w:val="6E0405A4"/>
    <w:rsid w:val="6E64546D"/>
    <w:rsid w:val="6E9418EE"/>
    <w:rsid w:val="6E9450BD"/>
    <w:rsid w:val="6EAF56BA"/>
    <w:rsid w:val="6EFD0E53"/>
    <w:rsid w:val="6F231F38"/>
    <w:rsid w:val="6F266CC5"/>
    <w:rsid w:val="6F7B1A4C"/>
    <w:rsid w:val="6FAC014B"/>
    <w:rsid w:val="6FC35C78"/>
    <w:rsid w:val="6FD05117"/>
    <w:rsid w:val="6FE129D4"/>
    <w:rsid w:val="6FE57391"/>
    <w:rsid w:val="70244BCC"/>
    <w:rsid w:val="70F541C6"/>
    <w:rsid w:val="711A4D4C"/>
    <w:rsid w:val="71817705"/>
    <w:rsid w:val="71D9254D"/>
    <w:rsid w:val="71DA6BE4"/>
    <w:rsid w:val="71E155B1"/>
    <w:rsid w:val="7207025D"/>
    <w:rsid w:val="72225647"/>
    <w:rsid w:val="724513DC"/>
    <w:rsid w:val="7276145F"/>
    <w:rsid w:val="72993A6C"/>
    <w:rsid w:val="72A24376"/>
    <w:rsid w:val="72AA11D8"/>
    <w:rsid w:val="72D27487"/>
    <w:rsid w:val="72DF183C"/>
    <w:rsid w:val="72E777A3"/>
    <w:rsid w:val="7313495A"/>
    <w:rsid w:val="732916C7"/>
    <w:rsid w:val="73CC25FF"/>
    <w:rsid w:val="73EF24C9"/>
    <w:rsid w:val="74C8526A"/>
    <w:rsid w:val="74DB0208"/>
    <w:rsid w:val="74F00C71"/>
    <w:rsid w:val="74F36AD8"/>
    <w:rsid w:val="74FD3448"/>
    <w:rsid w:val="753D2587"/>
    <w:rsid w:val="75593D9E"/>
    <w:rsid w:val="756D4ED8"/>
    <w:rsid w:val="7578178D"/>
    <w:rsid w:val="75A82B3B"/>
    <w:rsid w:val="75D83E87"/>
    <w:rsid w:val="75DC2279"/>
    <w:rsid w:val="75EC262B"/>
    <w:rsid w:val="75F74AEE"/>
    <w:rsid w:val="75F96B3B"/>
    <w:rsid w:val="76121402"/>
    <w:rsid w:val="76364AFD"/>
    <w:rsid w:val="76B84E73"/>
    <w:rsid w:val="76D20B87"/>
    <w:rsid w:val="76FF14E6"/>
    <w:rsid w:val="77043CFE"/>
    <w:rsid w:val="77127CB6"/>
    <w:rsid w:val="7754140F"/>
    <w:rsid w:val="779B738B"/>
    <w:rsid w:val="77A203FD"/>
    <w:rsid w:val="77BB28EA"/>
    <w:rsid w:val="77DD3DF2"/>
    <w:rsid w:val="78324D6D"/>
    <w:rsid w:val="786F7115"/>
    <w:rsid w:val="789C55BF"/>
    <w:rsid w:val="79397D34"/>
    <w:rsid w:val="793A5F6A"/>
    <w:rsid w:val="79694587"/>
    <w:rsid w:val="799731E7"/>
    <w:rsid w:val="79B50073"/>
    <w:rsid w:val="7A256677"/>
    <w:rsid w:val="7A6F2993"/>
    <w:rsid w:val="7A7B2872"/>
    <w:rsid w:val="7AF9556D"/>
    <w:rsid w:val="7B6A2E0C"/>
    <w:rsid w:val="7B8E60B8"/>
    <w:rsid w:val="7BFA09DE"/>
    <w:rsid w:val="7C22271E"/>
    <w:rsid w:val="7C5B730A"/>
    <w:rsid w:val="7C5F0A2D"/>
    <w:rsid w:val="7C760B11"/>
    <w:rsid w:val="7D115A31"/>
    <w:rsid w:val="7D6A3706"/>
    <w:rsid w:val="7DA56B6A"/>
    <w:rsid w:val="7DC60371"/>
    <w:rsid w:val="7E437092"/>
    <w:rsid w:val="7ECE1465"/>
    <w:rsid w:val="7F6100CC"/>
    <w:rsid w:val="7FB92176"/>
    <w:rsid w:val="7FBC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widowControl/>
      <w:tabs>
        <w:tab w:val="left" w:pos="432"/>
      </w:tabs>
      <w:spacing w:before="340" w:after="330" w:line="576" w:lineRule="auto"/>
      <w:jc w:val="left"/>
      <w:outlineLvl w:val="0"/>
    </w:pPr>
    <w:rPr>
      <w:rFonts w:ascii="宋体" w:hAnsi="宋体" w:eastAsia="宋体" w:cs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qFormat/>
    <w:uiPriority w:val="0"/>
    <w:rPr>
      <w:rFonts w:ascii="宋体" w:hAnsi="宋体" w:eastAsia="宋体" w:cs="Times New Roman"/>
      <w:b/>
      <w:bCs/>
      <w:kern w:val="44"/>
      <w:sz w:val="32"/>
      <w:szCs w:val="44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9"/>
    <w:link w:val="5"/>
    <w:semiHidden/>
    <w:qFormat/>
    <w:uiPriority w:val="99"/>
    <w:rPr>
      <w:sz w:val="18"/>
      <w:szCs w:val="18"/>
    </w:rPr>
  </w:style>
  <w:style w:type="character" w:customStyle="1" w:styleId="18">
    <w:name w:val="fontstyle01"/>
    <w:basedOn w:val="9"/>
    <w:qFormat/>
    <w:uiPriority w:val="0"/>
    <w:rPr>
      <w:rFonts w:hint="eastAsia" w:ascii="宋体" w:hAnsi="宋体" w:eastAsia="宋体" w:cs="宋体"/>
      <w:color w:val="000000"/>
      <w:sz w:val="24"/>
      <w:szCs w:val="24"/>
    </w:rPr>
  </w:style>
  <w:style w:type="character" w:customStyle="1" w:styleId="19">
    <w:name w:val="fontstyle21"/>
    <w:basedOn w:val="9"/>
    <w:qFormat/>
    <w:uiPriority w:val="0"/>
    <w:rPr>
      <w:rFonts w:ascii="Calibri" w:hAnsi="Calibri" w:cs="Calibri"/>
      <w:color w:val="000000"/>
      <w:sz w:val="22"/>
      <w:szCs w:val="22"/>
    </w:rPr>
  </w:style>
  <w:style w:type="character" w:customStyle="1" w:styleId="20">
    <w:name w:val="fontstyle11"/>
    <w:basedOn w:val="9"/>
    <w:qFormat/>
    <w:uiPriority w:val="0"/>
    <w:rPr>
      <w:rFonts w:ascii="Calibri" w:hAnsi="Calibri" w:cs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811</Words>
  <Characters>4625</Characters>
  <Lines>38</Lines>
  <Paragraphs>10</Paragraphs>
  <ScaleCrop>false</ScaleCrop>
  <LinksUpToDate>false</LinksUpToDate>
  <CharactersWithSpaces>5426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2016-08-31T03:47:00Z</dcterms:created>
  <dc:creator>Helpdesk</dc:creator>
  <cp:lastModifiedBy>Administrator</cp:lastModifiedBy>
  <dcterms:modified xsi:type="dcterms:W3CDTF">2017-09-26T08:02:13Z</dcterms:modified>
  <cp:revision>722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